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B99" w:rsidRDefault="0089510B">
      <w:r>
        <w:rPr>
          <w:rFonts w:ascii="Georgia" w:hAnsi="Georgia"/>
          <w:color w:val="666666"/>
          <w:sz w:val="26"/>
          <w:szCs w:val="26"/>
          <w:shd w:val="clear" w:color="auto" w:fill="FFFFFF"/>
        </w:rPr>
        <w:t>These web pages are submitted as part requirement for the degree of ... at the University of Sussex.  They are the product of my own labour except where indicated in the web page content. These web pages or contents may be freely copied and distributed provi</w:t>
      </w:r>
      <w:r>
        <w:rPr>
          <w:rFonts w:ascii="Georgia" w:hAnsi="Georgia"/>
          <w:color w:val="666666"/>
          <w:sz w:val="26"/>
          <w:szCs w:val="26"/>
          <w:shd w:val="clear" w:color="auto" w:fill="FFFFFF"/>
        </w:rPr>
        <w:t>ded the source is acknowledged.</w:t>
      </w:r>
      <w:bookmarkStart w:id="0" w:name="_GoBack"/>
      <w:bookmarkEnd w:id="0"/>
    </w:p>
    <w:sectPr w:rsidR="0029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0B"/>
    <w:rsid w:val="00147832"/>
    <w:rsid w:val="00292B99"/>
    <w:rsid w:val="0089510B"/>
    <w:rsid w:val="00F72C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64E7F-3D5D-4361-90D2-5F209DCB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B96C0643.dotm</Template>
  <TotalTime>0</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Lucia Bringas Corral</dc:creator>
  <cp:keywords/>
  <dc:description/>
  <cp:lastModifiedBy>Ana Lucia Bringas Corral</cp:lastModifiedBy>
  <cp:revision>1</cp:revision>
  <dcterms:created xsi:type="dcterms:W3CDTF">2015-04-16T13:56:00Z</dcterms:created>
  <dcterms:modified xsi:type="dcterms:W3CDTF">2015-04-16T13:57:00Z</dcterms:modified>
</cp:coreProperties>
</file>